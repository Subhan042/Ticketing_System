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A543312" w14:textId="77777777" w:rsidTr="006E4B13">
        <w:trPr>
          <w:trHeight w:val="3740"/>
        </w:trPr>
        <w:tc>
          <w:tcPr>
            <w:tcW w:w="3600" w:type="dxa"/>
            <w:vAlign w:val="bottom"/>
          </w:tcPr>
          <w:p w14:paraId="3AD615F4" w14:textId="77777777" w:rsidR="001B2ABD" w:rsidRDefault="001B2ABD" w:rsidP="001B2ABD">
            <w:pPr>
              <w:tabs>
                <w:tab w:val="left" w:pos="990"/>
              </w:tabs>
              <w:jc w:val="center"/>
            </w:pPr>
            <w:r>
              <w:rPr>
                <w:noProof/>
              </w:rPr>
              <mc:AlternateContent>
                <mc:Choice Requires="wps">
                  <w:drawing>
                    <wp:anchor distT="0" distB="0" distL="114300" distR="114300" simplePos="0" relativeHeight="251658240" behindDoc="0" locked="0" layoutInCell="1" allowOverlap="1" wp14:anchorId="7498D64F" wp14:editId="4949E254">
                      <wp:simplePos x="552450" y="1247775"/>
                      <wp:positionH relativeFrom="margin">
                        <wp:posOffset>-44450</wp:posOffset>
                      </wp:positionH>
                      <wp:positionV relativeFrom="margin">
                        <wp:posOffset>38735</wp:posOffset>
                      </wp:positionV>
                      <wp:extent cx="2122805" cy="2122805"/>
                      <wp:effectExtent l="19050" t="19050" r="29845" b="29845"/>
                      <wp:wrapSquare wrapText="bothSides"/>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8">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0D510" id="Oval 2" o:spid="_x0000_s1026" style="position:absolute;margin-left:-3.5pt;margin-top:3.05pt;width:167.15pt;height:167.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" strokecolor="#94b6d2 [3204]" strokeweight="5pt">
                      <v:fill r:id="rId9" o:title="" recolor="t" rotate="t" type="frame"/>
                      <v:stroke joinstyle="miter"/>
                      <w10:wrap type="square" anchorx="margin" anchory="margin"/>
                    </v:oval>
                  </w:pict>
                </mc:Fallback>
              </mc:AlternateContent>
            </w:r>
          </w:p>
        </w:tc>
        <w:tc>
          <w:tcPr>
            <w:tcW w:w="720" w:type="dxa"/>
          </w:tcPr>
          <w:p w14:paraId="421507CF" w14:textId="77777777" w:rsidR="001B2ABD" w:rsidRDefault="001B2ABD" w:rsidP="000C45FF">
            <w:pPr>
              <w:tabs>
                <w:tab w:val="left" w:pos="990"/>
              </w:tabs>
            </w:pPr>
          </w:p>
        </w:tc>
        <w:tc>
          <w:tcPr>
            <w:tcW w:w="6470" w:type="dxa"/>
            <w:vAlign w:val="bottom"/>
          </w:tcPr>
          <w:p w14:paraId="3BD965B1" w14:textId="3A5A79D3" w:rsidR="001B2ABD" w:rsidRDefault="007673B2" w:rsidP="001B2ABD">
            <w:pPr>
              <w:pStyle w:val="Title"/>
            </w:pPr>
            <w:r>
              <w:t>JAVEED B</w:t>
            </w:r>
          </w:p>
          <w:p w14:paraId="1E1F1ACF" w14:textId="5236F12E" w:rsidR="001B2ABD" w:rsidRDefault="001B2ABD" w:rsidP="001B2ABD">
            <w:pPr>
              <w:pStyle w:val="Subtitle"/>
            </w:pPr>
          </w:p>
        </w:tc>
      </w:tr>
      <w:tr w:rsidR="001B2ABD" w14:paraId="42BCCAA1" w14:textId="77777777" w:rsidTr="001B2ABD">
        <w:tc>
          <w:tcPr>
            <w:tcW w:w="3600" w:type="dxa"/>
          </w:tcPr>
          <w:p w14:paraId="7B37F208" w14:textId="7CD5118E" w:rsidR="001B2ABD" w:rsidRPr="00817E81" w:rsidRDefault="007673B2" w:rsidP="00036450">
            <w:pPr>
              <w:pStyle w:val="Heading3"/>
              <w:rPr>
                <w:color w:val="auto"/>
              </w:rPr>
            </w:pPr>
            <w:r w:rsidRPr="00817E81">
              <w:rPr>
                <w:color w:val="auto"/>
              </w:rPr>
              <w:t>CAREER OBJECTIVE</w:t>
            </w:r>
          </w:p>
          <w:p w14:paraId="66383293" w14:textId="397E08AF" w:rsidR="00036450" w:rsidRDefault="007673B2" w:rsidP="00036450">
            <w:r w:rsidRPr="00216A79">
              <w:rPr>
                <w:sz w:val="20"/>
                <w:szCs w:val="20"/>
              </w:rPr>
              <w:t>To work in a healthy, innovative and challenging environment extracting the best out of me, which is conducive to learn and grow at professional as well as personal level thereby directing my future endeavors as an asset to the organization. I can learn and update myself with just out technologies</w:t>
            </w:r>
            <w:r>
              <w:t>.</w:t>
            </w:r>
          </w:p>
          <w:sdt>
            <w:sdtPr>
              <w:id w:val="-1954003311"/>
              <w:placeholder>
                <w:docPart w:val="081C0573FE4E45F69679AFEFD0C74306"/>
              </w:placeholder>
              <w:temporary/>
              <w:showingPlcHdr/>
              <w15:appearance w15:val="hidden"/>
            </w:sdtPr>
            <w:sdtContent>
              <w:p w14:paraId="14F924A5" w14:textId="77777777" w:rsidR="00036450" w:rsidRPr="00CB0055" w:rsidRDefault="00CB0055" w:rsidP="00CB0055">
                <w:pPr>
                  <w:pStyle w:val="Heading3"/>
                </w:pPr>
                <w:r w:rsidRPr="00817E81">
                  <w:rPr>
                    <w:color w:val="auto"/>
                  </w:rPr>
                  <w:t>Contact</w:t>
                </w:r>
              </w:p>
            </w:sdtContent>
          </w:sdt>
          <w:sdt>
            <w:sdtPr>
              <w:id w:val="1111563247"/>
              <w:placeholder>
                <w:docPart w:val="C03C1EC98A5A4F8B8C99375C12F124E5"/>
              </w:placeholder>
              <w:temporary/>
              <w:showingPlcHdr/>
              <w15:appearance w15:val="hidden"/>
            </w:sdtPr>
            <w:sdtContent>
              <w:p w14:paraId="34FF8F5B" w14:textId="77777777" w:rsidR="004D3011" w:rsidRDefault="004D3011" w:rsidP="004D3011">
                <w:r w:rsidRPr="007673B2">
                  <w:rPr>
                    <w:b/>
                    <w:bCs/>
                  </w:rPr>
                  <w:t>PHONE:</w:t>
                </w:r>
              </w:p>
            </w:sdtContent>
          </w:sdt>
          <w:p w14:paraId="4B2B5F7D" w14:textId="09A66F57" w:rsidR="004D3011" w:rsidRDefault="007673B2" w:rsidP="004D3011">
            <w:pPr>
              <w:rPr>
                <w:sz w:val="20"/>
                <w:szCs w:val="20"/>
              </w:rPr>
            </w:pPr>
            <w:r w:rsidRPr="00216A79">
              <w:rPr>
                <w:sz w:val="20"/>
                <w:szCs w:val="20"/>
              </w:rPr>
              <w:t>+91 887 044 4718</w:t>
            </w:r>
          </w:p>
          <w:p w14:paraId="0907A169" w14:textId="77777777" w:rsidR="00774EF3" w:rsidRDefault="00774EF3" w:rsidP="004D3011">
            <w:pPr>
              <w:rPr>
                <w:sz w:val="20"/>
                <w:szCs w:val="20"/>
              </w:rPr>
            </w:pPr>
          </w:p>
          <w:sdt>
            <w:sdtPr>
              <w:id w:val="-240260293"/>
              <w:placeholder>
                <w:docPart w:val="4DD72E2004164B0EAE1C527D1181BF24"/>
              </w:placeholder>
              <w:temporary/>
              <w:showingPlcHdr/>
              <w15:appearance w15:val="hidden"/>
            </w:sdtPr>
            <w:sdtContent>
              <w:p w14:paraId="3C0ED2D0" w14:textId="77777777" w:rsidR="00774EF3" w:rsidRDefault="00774EF3" w:rsidP="00774EF3">
                <w:r w:rsidRPr="007673B2">
                  <w:rPr>
                    <w:b/>
                    <w:bCs/>
                  </w:rPr>
                  <w:t>EMAIL:</w:t>
                </w:r>
              </w:p>
            </w:sdtContent>
          </w:sdt>
          <w:p w14:paraId="0423C911" w14:textId="1FBA3C99" w:rsidR="00774EF3" w:rsidRPr="00216A79" w:rsidRDefault="00774EF3" w:rsidP="00774EF3">
            <w:pPr>
              <w:rPr>
                <w:sz w:val="20"/>
                <w:szCs w:val="20"/>
              </w:rPr>
            </w:pPr>
            <w:hyperlink r:id="rId10" w:history="1">
              <w:r w:rsidRPr="007D489B">
                <w:rPr>
                  <w:rStyle w:val="Hyperlink"/>
                </w:rPr>
                <w:t>Javeedjaveed2003@gmail.com</w:t>
              </w:r>
            </w:hyperlink>
          </w:p>
          <w:p w14:paraId="59FB188C" w14:textId="77777777" w:rsidR="004D3011" w:rsidRPr="004D3011" w:rsidRDefault="004D3011" w:rsidP="004D3011"/>
          <w:p w14:paraId="35A50543" w14:textId="051A076C" w:rsidR="007673B2" w:rsidRPr="007673B2" w:rsidRDefault="007673B2" w:rsidP="004D3011">
            <w:pPr>
              <w:rPr>
                <w:b/>
                <w:bCs/>
              </w:rPr>
            </w:pPr>
            <w:r w:rsidRPr="007673B2">
              <w:rPr>
                <w:b/>
                <w:bCs/>
              </w:rPr>
              <w:t>Linked In:</w:t>
            </w:r>
          </w:p>
          <w:p w14:paraId="6DBB7EAF" w14:textId="2E57D91A" w:rsidR="004D3011" w:rsidRPr="007D4F36" w:rsidRDefault="007673B2" w:rsidP="004D3011">
            <w:pPr>
              <w:rPr>
                <w:sz w:val="20"/>
                <w:szCs w:val="20"/>
              </w:rPr>
            </w:pPr>
            <w:r w:rsidRPr="007D4F36">
              <w:rPr>
                <w:sz w:val="20"/>
                <w:szCs w:val="20"/>
              </w:rPr>
              <w:t>linkedin.com/in/javeed-b-6207b5203/</w:t>
            </w:r>
          </w:p>
          <w:p w14:paraId="5EA7335D" w14:textId="2E3632BE" w:rsidR="007673B2" w:rsidRDefault="007673B2" w:rsidP="004D3011"/>
          <w:p w14:paraId="7E9F671C" w14:textId="00008E8F" w:rsidR="004D3011" w:rsidRPr="00817E81" w:rsidRDefault="007673B2" w:rsidP="00CB0055">
            <w:pPr>
              <w:pStyle w:val="Heading3"/>
              <w:rPr>
                <w:color w:val="auto"/>
              </w:rPr>
            </w:pPr>
            <w:r w:rsidRPr="00817E81">
              <w:rPr>
                <w:color w:val="auto"/>
              </w:rPr>
              <w:t>SOFT SKILLS</w:t>
            </w:r>
          </w:p>
          <w:p w14:paraId="44439E6C" w14:textId="338A1F8F" w:rsidR="004D3011" w:rsidRDefault="007673B2" w:rsidP="007673B2">
            <w:pPr>
              <w:pStyle w:val="ListParagraph"/>
              <w:numPr>
                <w:ilvl w:val="0"/>
                <w:numId w:val="1"/>
              </w:numPr>
            </w:pPr>
            <w:r>
              <w:t>Hard Working</w:t>
            </w:r>
          </w:p>
          <w:p w14:paraId="71217BCF" w14:textId="5A094F10" w:rsidR="004D3011" w:rsidRDefault="007673B2" w:rsidP="007673B2">
            <w:pPr>
              <w:pStyle w:val="ListParagraph"/>
              <w:numPr>
                <w:ilvl w:val="0"/>
                <w:numId w:val="1"/>
              </w:numPr>
            </w:pPr>
            <w:r>
              <w:t>Responsible</w:t>
            </w:r>
          </w:p>
          <w:p w14:paraId="2C97A797" w14:textId="5D1643AC" w:rsidR="004D3011" w:rsidRDefault="007673B2" w:rsidP="007673B2">
            <w:pPr>
              <w:pStyle w:val="ListParagraph"/>
              <w:numPr>
                <w:ilvl w:val="0"/>
                <w:numId w:val="1"/>
              </w:numPr>
            </w:pPr>
            <w:r>
              <w:t>Responsible</w:t>
            </w:r>
          </w:p>
          <w:p w14:paraId="124BFF59" w14:textId="77777777" w:rsidR="006E4B13" w:rsidRDefault="007673B2" w:rsidP="006E4B13">
            <w:pPr>
              <w:pStyle w:val="ListParagraph"/>
              <w:numPr>
                <w:ilvl w:val="0"/>
                <w:numId w:val="1"/>
              </w:numPr>
            </w:pPr>
            <w:r>
              <w:t>Leadership</w:t>
            </w:r>
          </w:p>
          <w:p w14:paraId="088FA4B8" w14:textId="77777777" w:rsidR="006E4B13" w:rsidRPr="00817E81" w:rsidRDefault="006E4B13" w:rsidP="006E4B13">
            <w:pPr>
              <w:pStyle w:val="Heading3"/>
              <w:rPr>
                <w:color w:val="auto"/>
              </w:rPr>
            </w:pPr>
            <w:r w:rsidRPr="00817E81">
              <w:rPr>
                <w:color w:val="auto"/>
              </w:rPr>
              <w:t>Languages</w:t>
            </w:r>
          </w:p>
          <w:p w14:paraId="69B868D0" w14:textId="77777777" w:rsidR="006E4B13" w:rsidRDefault="006E4B13" w:rsidP="006E4B13">
            <w:pPr>
              <w:pStyle w:val="ListParagraph"/>
              <w:numPr>
                <w:ilvl w:val="0"/>
                <w:numId w:val="3"/>
              </w:numPr>
            </w:pPr>
            <w:r>
              <w:t>English</w:t>
            </w:r>
          </w:p>
          <w:p w14:paraId="6299D6EA" w14:textId="77777777" w:rsidR="006E4B13" w:rsidRDefault="006E4B13" w:rsidP="006E4B13">
            <w:pPr>
              <w:pStyle w:val="ListParagraph"/>
              <w:numPr>
                <w:ilvl w:val="0"/>
                <w:numId w:val="3"/>
              </w:numPr>
            </w:pPr>
            <w:r>
              <w:t>Tamil</w:t>
            </w:r>
          </w:p>
          <w:p w14:paraId="42D6C9AA" w14:textId="77777777" w:rsidR="006E4B13" w:rsidRDefault="006E4B13" w:rsidP="006E4B13">
            <w:pPr>
              <w:pStyle w:val="ListParagraph"/>
              <w:numPr>
                <w:ilvl w:val="0"/>
                <w:numId w:val="3"/>
              </w:numPr>
            </w:pPr>
            <w:r>
              <w:t>Urdu</w:t>
            </w:r>
          </w:p>
          <w:p w14:paraId="450365DC" w14:textId="77777777" w:rsidR="006E4B13" w:rsidRPr="00363696" w:rsidRDefault="006E4B13" w:rsidP="006E4B13">
            <w:pPr>
              <w:pStyle w:val="ListParagraph"/>
              <w:numPr>
                <w:ilvl w:val="0"/>
                <w:numId w:val="3"/>
              </w:numPr>
            </w:pPr>
            <w:r>
              <w:t>Hindi</w:t>
            </w:r>
          </w:p>
          <w:p w14:paraId="1D2BB39D" w14:textId="77777777" w:rsidR="006E4B13" w:rsidRPr="006E4B13" w:rsidRDefault="006E4B13" w:rsidP="006E4B13"/>
          <w:p w14:paraId="4707848D" w14:textId="77777777" w:rsidR="006E4B13" w:rsidRPr="006E4B13" w:rsidRDefault="006E4B13" w:rsidP="006E4B13"/>
          <w:p w14:paraId="51051B34" w14:textId="08E3044C" w:rsidR="006E4B13" w:rsidRPr="004D3011" w:rsidRDefault="006E4B13" w:rsidP="006E4B13">
            <w:pPr>
              <w:pStyle w:val="ListParagraph"/>
            </w:pPr>
          </w:p>
        </w:tc>
        <w:tc>
          <w:tcPr>
            <w:tcW w:w="720" w:type="dxa"/>
          </w:tcPr>
          <w:p w14:paraId="4BF18171" w14:textId="77777777" w:rsidR="001B2ABD" w:rsidRDefault="001B2ABD" w:rsidP="000C45FF">
            <w:pPr>
              <w:tabs>
                <w:tab w:val="left" w:pos="990"/>
              </w:tabs>
            </w:pPr>
          </w:p>
        </w:tc>
        <w:tc>
          <w:tcPr>
            <w:tcW w:w="6470" w:type="dxa"/>
          </w:tcPr>
          <w:sdt>
            <w:sdtPr>
              <w:id w:val="1049110328"/>
              <w:placeholder>
                <w:docPart w:val="0BC44447B9D54D50ABE581416DE14C1C"/>
              </w:placeholder>
              <w:temporary/>
              <w:showingPlcHdr/>
              <w15:appearance w15:val="hidden"/>
            </w:sdtPr>
            <w:sdtContent>
              <w:p w14:paraId="0AFFA6F1" w14:textId="77777777" w:rsidR="001B2ABD" w:rsidRDefault="00E25A26" w:rsidP="00036450">
                <w:pPr>
                  <w:pStyle w:val="Heading2"/>
                </w:pPr>
                <w:r w:rsidRPr="00E33E5C">
                  <w:rPr>
                    <w:sz w:val="28"/>
                    <w:szCs w:val="28"/>
                  </w:rPr>
                  <w:t>EDUCATION</w:t>
                </w:r>
              </w:p>
            </w:sdtContent>
          </w:sdt>
          <w:p w14:paraId="0CB42BB1" w14:textId="1015895F" w:rsidR="00036450" w:rsidRPr="007D4F36" w:rsidRDefault="00363696" w:rsidP="00B359E4">
            <w:pPr>
              <w:pStyle w:val="Heading4"/>
              <w:rPr>
                <w:sz w:val="20"/>
                <w:szCs w:val="20"/>
              </w:rPr>
            </w:pPr>
            <w:r w:rsidRPr="007D4F36">
              <w:rPr>
                <w:sz w:val="20"/>
                <w:szCs w:val="20"/>
              </w:rPr>
              <w:t>Al Ameen Engineering College, Erode, Tamil Nadu</w:t>
            </w:r>
          </w:p>
          <w:p w14:paraId="76FCEB5B" w14:textId="75B3B4B6" w:rsidR="00036450" w:rsidRPr="007D4F36" w:rsidRDefault="00363696" w:rsidP="00B359E4">
            <w:pPr>
              <w:pStyle w:val="Date"/>
              <w:rPr>
                <w:sz w:val="20"/>
                <w:szCs w:val="20"/>
              </w:rPr>
            </w:pPr>
            <w:r w:rsidRPr="007D4F36">
              <w:rPr>
                <w:sz w:val="20"/>
                <w:szCs w:val="20"/>
              </w:rPr>
              <w:t>2020</w:t>
            </w:r>
            <w:r w:rsidR="00036450" w:rsidRPr="007D4F36">
              <w:rPr>
                <w:sz w:val="20"/>
                <w:szCs w:val="20"/>
              </w:rPr>
              <w:t xml:space="preserve"> - </w:t>
            </w:r>
            <w:r w:rsidRPr="007D4F36">
              <w:rPr>
                <w:sz w:val="20"/>
                <w:szCs w:val="20"/>
              </w:rPr>
              <w:t>2024</w:t>
            </w:r>
          </w:p>
          <w:p w14:paraId="575DBB71" w14:textId="77777777" w:rsidR="00363696" w:rsidRPr="007D4F36" w:rsidRDefault="00363696" w:rsidP="00036450">
            <w:pPr>
              <w:rPr>
                <w:sz w:val="20"/>
                <w:szCs w:val="20"/>
              </w:rPr>
            </w:pPr>
            <w:r w:rsidRPr="007D4F36">
              <w:rPr>
                <w:sz w:val="20"/>
                <w:szCs w:val="20"/>
              </w:rPr>
              <w:t>B.E Mechanical Engineering</w:t>
            </w:r>
          </w:p>
          <w:p w14:paraId="62154127" w14:textId="197923C3" w:rsidR="00036450" w:rsidRPr="007D4F36" w:rsidRDefault="00363696" w:rsidP="00036450">
            <w:pPr>
              <w:rPr>
                <w:sz w:val="20"/>
                <w:szCs w:val="20"/>
              </w:rPr>
            </w:pPr>
            <w:r w:rsidRPr="007D4F36">
              <w:rPr>
                <w:sz w:val="20"/>
                <w:szCs w:val="20"/>
              </w:rPr>
              <w:t xml:space="preserve"> </w:t>
            </w:r>
            <w:proofErr w:type="gramStart"/>
            <w:r w:rsidRPr="007D4F36">
              <w:rPr>
                <w:sz w:val="20"/>
                <w:szCs w:val="20"/>
              </w:rPr>
              <w:t>CGPA :</w:t>
            </w:r>
            <w:proofErr w:type="gramEnd"/>
            <w:r w:rsidRPr="007D4F36">
              <w:rPr>
                <w:sz w:val="20"/>
                <w:szCs w:val="20"/>
              </w:rPr>
              <w:t xml:space="preserve"> 8.5*</w:t>
            </w:r>
          </w:p>
          <w:p w14:paraId="24074602" w14:textId="77777777" w:rsidR="00363696" w:rsidRPr="007D4F36" w:rsidRDefault="00363696" w:rsidP="00036450">
            <w:pPr>
              <w:rPr>
                <w:sz w:val="20"/>
                <w:szCs w:val="20"/>
              </w:rPr>
            </w:pPr>
          </w:p>
          <w:p w14:paraId="64716183" w14:textId="09D2BB5A" w:rsidR="00036450" w:rsidRPr="007D4F36" w:rsidRDefault="00363696" w:rsidP="00B359E4">
            <w:pPr>
              <w:pStyle w:val="Heading4"/>
              <w:rPr>
                <w:sz w:val="20"/>
                <w:szCs w:val="20"/>
              </w:rPr>
            </w:pPr>
            <w:r w:rsidRPr="007D4F36">
              <w:rPr>
                <w:sz w:val="20"/>
                <w:szCs w:val="20"/>
              </w:rPr>
              <w:t xml:space="preserve">Mazharul </w:t>
            </w:r>
            <w:proofErr w:type="spellStart"/>
            <w:r w:rsidRPr="007D4F36">
              <w:rPr>
                <w:sz w:val="20"/>
                <w:szCs w:val="20"/>
              </w:rPr>
              <w:t>uloom</w:t>
            </w:r>
            <w:proofErr w:type="spellEnd"/>
            <w:r w:rsidRPr="007D4F36">
              <w:rPr>
                <w:sz w:val="20"/>
                <w:szCs w:val="20"/>
              </w:rPr>
              <w:t xml:space="preserve"> higher secondary </w:t>
            </w:r>
            <w:proofErr w:type="gramStart"/>
            <w:r w:rsidRPr="007D4F36">
              <w:rPr>
                <w:sz w:val="20"/>
                <w:szCs w:val="20"/>
              </w:rPr>
              <w:t>school ,</w:t>
            </w:r>
            <w:proofErr w:type="gramEnd"/>
            <w:r w:rsidRPr="007D4F36">
              <w:rPr>
                <w:sz w:val="20"/>
                <w:szCs w:val="20"/>
              </w:rPr>
              <w:t xml:space="preserve"> Ambur, </w:t>
            </w:r>
            <w:proofErr w:type="spellStart"/>
            <w:r w:rsidRPr="007D4F36">
              <w:rPr>
                <w:sz w:val="20"/>
                <w:szCs w:val="20"/>
              </w:rPr>
              <w:t>Tamilnadu</w:t>
            </w:r>
            <w:proofErr w:type="spellEnd"/>
          </w:p>
          <w:p w14:paraId="6CB6D174" w14:textId="754D0FDA" w:rsidR="00036450" w:rsidRPr="007D4F36" w:rsidRDefault="00363696" w:rsidP="00B359E4">
            <w:pPr>
              <w:pStyle w:val="Date"/>
              <w:rPr>
                <w:sz w:val="20"/>
                <w:szCs w:val="20"/>
              </w:rPr>
            </w:pPr>
            <w:r w:rsidRPr="007D4F36">
              <w:rPr>
                <w:sz w:val="20"/>
                <w:szCs w:val="20"/>
              </w:rPr>
              <w:t>2018</w:t>
            </w:r>
            <w:r w:rsidR="00036450" w:rsidRPr="007D4F36">
              <w:rPr>
                <w:sz w:val="20"/>
                <w:szCs w:val="20"/>
              </w:rPr>
              <w:t xml:space="preserve"> -</w:t>
            </w:r>
            <w:r w:rsidRPr="007D4F36">
              <w:rPr>
                <w:sz w:val="20"/>
                <w:szCs w:val="20"/>
              </w:rPr>
              <w:t>2020</w:t>
            </w:r>
          </w:p>
          <w:p w14:paraId="3C8E3A70" w14:textId="15F5E955" w:rsidR="00036450" w:rsidRDefault="00363696" w:rsidP="00036450">
            <w:pPr>
              <w:rPr>
                <w:sz w:val="20"/>
                <w:szCs w:val="20"/>
              </w:rPr>
            </w:pPr>
            <w:r w:rsidRPr="007D4F36">
              <w:rPr>
                <w:sz w:val="20"/>
                <w:szCs w:val="20"/>
              </w:rPr>
              <w:t xml:space="preserve">HSC - </w:t>
            </w:r>
            <w:proofErr w:type="spellStart"/>
            <w:r w:rsidRPr="007D4F36">
              <w:rPr>
                <w:sz w:val="20"/>
                <w:szCs w:val="20"/>
              </w:rPr>
              <w:t>Maths</w:t>
            </w:r>
            <w:proofErr w:type="spellEnd"/>
            <w:r w:rsidRPr="007D4F36">
              <w:rPr>
                <w:sz w:val="20"/>
                <w:szCs w:val="20"/>
              </w:rPr>
              <w:t>-</w:t>
            </w:r>
            <w:proofErr w:type="gramStart"/>
            <w:r w:rsidRPr="007D4F36">
              <w:rPr>
                <w:sz w:val="20"/>
                <w:szCs w:val="20"/>
              </w:rPr>
              <w:t>Biology :</w:t>
            </w:r>
            <w:proofErr w:type="gramEnd"/>
            <w:r w:rsidRPr="007D4F36">
              <w:rPr>
                <w:sz w:val="20"/>
                <w:szCs w:val="20"/>
              </w:rPr>
              <w:t xml:space="preserve"> 53.0</w:t>
            </w:r>
          </w:p>
          <w:p w14:paraId="41C98E25" w14:textId="77777777" w:rsidR="00506375" w:rsidRDefault="00506375" w:rsidP="00036450">
            <w:pPr>
              <w:rPr>
                <w:sz w:val="20"/>
                <w:szCs w:val="20"/>
              </w:rPr>
            </w:pPr>
          </w:p>
          <w:p w14:paraId="669BCC9D" w14:textId="77777777" w:rsidR="00506375" w:rsidRPr="00506375" w:rsidRDefault="00506375" w:rsidP="00506375">
            <w:pPr>
              <w:pStyle w:val="Date"/>
              <w:rPr>
                <w:b/>
                <w:bCs/>
                <w:sz w:val="20"/>
                <w:szCs w:val="20"/>
              </w:rPr>
            </w:pPr>
            <w:r w:rsidRPr="00506375">
              <w:rPr>
                <w:b/>
                <w:bCs/>
                <w:sz w:val="20"/>
                <w:szCs w:val="20"/>
              </w:rPr>
              <w:t>Seventh Day Adventists Matric Higher Secondary School, Ambur,</w:t>
            </w:r>
            <w:r w:rsidRPr="00506375">
              <w:rPr>
                <w:sz w:val="20"/>
                <w:szCs w:val="20"/>
              </w:rPr>
              <w:t xml:space="preserve"> </w:t>
            </w:r>
            <w:proofErr w:type="spellStart"/>
            <w:r w:rsidRPr="00506375">
              <w:rPr>
                <w:b/>
                <w:bCs/>
                <w:sz w:val="20"/>
                <w:szCs w:val="20"/>
              </w:rPr>
              <w:t>Tamilnadu</w:t>
            </w:r>
            <w:proofErr w:type="spellEnd"/>
          </w:p>
          <w:p w14:paraId="51C78FB1" w14:textId="43BAAFB4" w:rsidR="00506375" w:rsidRPr="00506375" w:rsidRDefault="00506375" w:rsidP="00506375">
            <w:pPr>
              <w:pStyle w:val="Date"/>
              <w:rPr>
                <w:sz w:val="20"/>
                <w:szCs w:val="20"/>
              </w:rPr>
            </w:pPr>
            <w:r w:rsidRPr="00506375">
              <w:rPr>
                <w:sz w:val="20"/>
                <w:szCs w:val="20"/>
              </w:rPr>
              <w:t>2017-2018</w:t>
            </w:r>
          </w:p>
          <w:p w14:paraId="31D2818F" w14:textId="0735B710" w:rsidR="00506375" w:rsidRPr="00506375" w:rsidRDefault="00506375" w:rsidP="00506375">
            <w:pPr>
              <w:rPr>
                <w:sz w:val="20"/>
                <w:szCs w:val="20"/>
              </w:rPr>
            </w:pPr>
            <w:r w:rsidRPr="00506375">
              <w:rPr>
                <w:sz w:val="20"/>
                <w:szCs w:val="20"/>
              </w:rPr>
              <w:t>SSLC - 62.0</w:t>
            </w:r>
          </w:p>
          <w:p w14:paraId="3764B8B9" w14:textId="43090BDE" w:rsidR="00036450" w:rsidRPr="00E33E5C" w:rsidRDefault="00363696" w:rsidP="00036450">
            <w:pPr>
              <w:pStyle w:val="Heading2"/>
              <w:rPr>
                <w:sz w:val="28"/>
                <w:szCs w:val="28"/>
              </w:rPr>
            </w:pPr>
            <w:r w:rsidRPr="00E33E5C">
              <w:rPr>
                <w:sz w:val="28"/>
                <w:szCs w:val="28"/>
              </w:rPr>
              <w:t>PRojects</w:t>
            </w:r>
          </w:p>
          <w:p w14:paraId="204E1FC0" w14:textId="31FBCAF5" w:rsidR="00036450" w:rsidRPr="007D4F36" w:rsidRDefault="00363696" w:rsidP="00363696">
            <w:pPr>
              <w:pStyle w:val="Date"/>
              <w:numPr>
                <w:ilvl w:val="0"/>
                <w:numId w:val="2"/>
              </w:numPr>
              <w:rPr>
                <w:b/>
                <w:bCs/>
                <w:sz w:val="20"/>
                <w:szCs w:val="20"/>
              </w:rPr>
            </w:pPr>
            <w:r w:rsidRPr="007D4F36">
              <w:rPr>
                <w:b/>
                <w:bCs/>
                <w:sz w:val="20"/>
                <w:szCs w:val="20"/>
              </w:rPr>
              <w:t>Remote vehicle control through cell phone using DTM</w:t>
            </w:r>
            <w:r w:rsidRPr="007D4F36">
              <w:rPr>
                <w:b/>
                <w:bCs/>
                <w:sz w:val="20"/>
                <w:szCs w:val="20"/>
              </w:rPr>
              <w:t>F</w:t>
            </w:r>
          </w:p>
          <w:p w14:paraId="7024C597" w14:textId="6A03B56B" w:rsidR="00036450" w:rsidRPr="007D4F36" w:rsidRDefault="00363696" w:rsidP="00036450">
            <w:pPr>
              <w:rPr>
                <w:sz w:val="20"/>
                <w:szCs w:val="20"/>
              </w:rPr>
            </w:pPr>
            <w:r w:rsidRPr="007D4F36">
              <w:rPr>
                <w:sz w:val="20"/>
                <w:szCs w:val="20"/>
              </w:rPr>
              <w:t xml:space="preserve">                     </w:t>
            </w:r>
            <w:r w:rsidRPr="007D4F36">
              <w:rPr>
                <w:sz w:val="20"/>
                <w:szCs w:val="20"/>
              </w:rPr>
              <w:t>Team of 4</w:t>
            </w:r>
            <w:r w:rsidR="00036450" w:rsidRPr="007D4F36">
              <w:rPr>
                <w:sz w:val="20"/>
                <w:szCs w:val="20"/>
              </w:rPr>
              <w:t xml:space="preserve"> </w:t>
            </w:r>
          </w:p>
          <w:p w14:paraId="43E18199" w14:textId="0F891618" w:rsidR="00363696" w:rsidRPr="007D4F36" w:rsidRDefault="00363696" w:rsidP="00036450">
            <w:pPr>
              <w:rPr>
                <w:sz w:val="20"/>
                <w:szCs w:val="20"/>
              </w:rPr>
            </w:pPr>
            <w:r w:rsidRPr="007D4F36">
              <w:rPr>
                <w:sz w:val="20"/>
                <w:szCs w:val="20"/>
              </w:rPr>
              <w:t xml:space="preserve">                     </w:t>
            </w:r>
            <w:r w:rsidRPr="007D4F36">
              <w:rPr>
                <w:sz w:val="20"/>
                <w:szCs w:val="20"/>
              </w:rPr>
              <w:t>Role - Assembling the Parts</w:t>
            </w:r>
          </w:p>
          <w:p w14:paraId="4DBD1E93" w14:textId="77777777" w:rsidR="004D3011" w:rsidRPr="007D4F36" w:rsidRDefault="004D3011" w:rsidP="00036450">
            <w:pPr>
              <w:rPr>
                <w:sz w:val="20"/>
                <w:szCs w:val="20"/>
              </w:rPr>
            </w:pPr>
          </w:p>
          <w:p w14:paraId="6B4ADCD2" w14:textId="0FFDC2C9" w:rsidR="004D3011" w:rsidRPr="007D4F36" w:rsidRDefault="00363696" w:rsidP="00363696">
            <w:pPr>
              <w:pStyle w:val="Heading4"/>
              <w:numPr>
                <w:ilvl w:val="0"/>
                <w:numId w:val="2"/>
              </w:numPr>
              <w:rPr>
                <w:bCs/>
                <w:sz w:val="20"/>
                <w:szCs w:val="20"/>
              </w:rPr>
            </w:pPr>
            <w:r w:rsidRPr="007D4F36">
              <w:rPr>
                <w:sz w:val="20"/>
                <w:szCs w:val="20"/>
              </w:rPr>
              <w:t xml:space="preserve">Automated </w:t>
            </w:r>
            <w:proofErr w:type="gramStart"/>
            <w:r w:rsidRPr="007D4F36">
              <w:rPr>
                <w:sz w:val="20"/>
                <w:szCs w:val="20"/>
              </w:rPr>
              <w:t>Double sided</w:t>
            </w:r>
            <w:proofErr w:type="gramEnd"/>
            <w:r w:rsidRPr="007D4F36">
              <w:rPr>
                <w:sz w:val="20"/>
                <w:szCs w:val="20"/>
              </w:rPr>
              <w:t xml:space="preserve"> Hacksaw</w:t>
            </w:r>
            <w:r w:rsidR="004D3011" w:rsidRPr="007D4F36">
              <w:rPr>
                <w:sz w:val="20"/>
                <w:szCs w:val="20"/>
              </w:rPr>
              <w:t xml:space="preserve">  </w:t>
            </w:r>
          </w:p>
          <w:p w14:paraId="320641F3" w14:textId="3416699D" w:rsidR="004D3011" w:rsidRPr="007D4F36" w:rsidRDefault="00363696" w:rsidP="00B359E4">
            <w:pPr>
              <w:pStyle w:val="Date"/>
              <w:rPr>
                <w:sz w:val="20"/>
                <w:szCs w:val="20"/>
              </w:rPr>
            </w:pPr>
            <w:r w:rsidRPr="007D4F36">
              <w:rPr>
                <w:sz w:val="20"/>
                <w:szCs w:val="20"/>
              </w:rPr>
              <w:t xml:space="preserve">                    </w:t>
            </w:r>
            <w:r w:rsidRPr="007D4F36">
              <w:rPr>
                <w:sz w:val="20"/>
                <w:szCs w:val="20"/>
              </w:rPr>
              <w:t>Team of 4</w:t>
            </w:r>
          </w:p>
          <w:p w14:paraId="351CE337" w14:textId="7BD0B0B8" w:rsidR="004D3011" w:rsidRPr="007D4F36" w:rsidRDefault="00363696" w:rsidP="004D3011">
            <w:pPr>
              <w:rPr>
                <w:sz w:val="20"/>
                <w:szCs w:val="20"/>
              </w:rPr>
            </w:pPr>
            <w:r w:rsidRPr="007D4F36">
              <w:rPr>
                <w:sz w:val="20"/>
                <w:szCs w:val="20"/>
              </w:rPr>
              <w:t xml:space="preserve">                    </w:t>
            </w:r>
            <w:r w:rsidRPr="007D4F36">
              <w:rPr>
                <w:sz w:val="20"/>
                <w:szCs w:val="20"/>
              </w:rPr>
              <w:t>Role - Develop a report</w:t>
            </w:r>
            <w:r w:rsidR="00036450" w:rsidRPr="007D4F36">
              <w:rPr>
                <w:sz w:val="20"/>
                <w:szCs w:val="20"/>
              </w:rPr>
              <w:t xml:space="preserve"> </w:t>
            </w:r>
          </w:p>
          <w:p w14:paraId="304589F3" w14:textId="77777777" w:rsidR="004D3011" w:rsidRPr="007D4F36" w:rsidRDefault="004D3011" w:rsidP="00036450">
            <w:pPr>
              <w:rPr>
                <w:sz w:val="20"/>
                <w:szCs w:val="20"/>
              </w:rPr>
            </w:pPr>
          </w:p>
          <w:p w14:paraId="76CA085D" w14:textId="2F77E246" w:rsidR="004D3011" w:rsidRPr="00E33E5C" w:rsidRDefault="00363696" w:rsidP="00363696">
            <w:pPr>
              <w:pStyle w:val="Heading2"/>
              <w:rPr>
                <w:sz w:val="28"/>
                <w:szCs w:val="28"/>
              </w:rPr>
            </w:pPr>
            <w:r w:rsidRPr="00E33E5C">
              <w:rPr>
                <w:sz w:val="28"/>
                <w:szCs w:val="28"/>
              </w:rPr>
              <w:t>INPLANT TRAINING</w:t>
            </w:r>
            <w:r w:rsidR="004D3011" w:rsidRPr="00E33E5C">
              <w:rPr>
                <w:sz w:val="28"/>
                <w:szCs w:val="28"/>
              </w:rPr>
              <w:t xml:space="preserve">  </w:t>
            </w:r>
          </w:p>
          <w:p w14:paraId="025B8871" w14:textId="17A424E9" w:rsidR="006E4B13" w:rsidRPr="007D4F36" w:rsidRDefault="006E4B13" w:rsidP="00363696">
            <w:pPr>
              <w:pStyle w:val="ListParagraph"/>
              <w:numPr>
                <w:ilvl w:val="0"/>
                <w:numId w:val="2"/>
              </w:numPr>
              <w:rPr>
                <w:b/>
                <w:bCs/>
                <w:sz w:val="20"/>
                <w:szCs w:val="20"/>
              </w:rPr>
            </w:pPr>
            <w:r w:rsidRPr="007D4F36">
              <w:rPr>
                <w:b/>
                <w:bCs/>
                <w:sz w:val="20"/>
                <w:szCs w:val="20"/>
              </w:rPr>
              <w:t>JEEVAN HERO</w:t>
            </w:r>
          </w:p>
          <w:p w14:paraId="6B369E7E" w14:textId="77777777" w:rsidR="006E4B13" w:rsidRPr="007D4F36" w:rsidRDefault="006E4B13" w:rsidP="006E4B13">
            <w:pPr>
              <w:pStyle w:val="ListParagraph"/>
              <w:rPr>
                <w:sz w:val="20"/>
                <w:szCs w:val="20"/>
              </w:rPr>
            </w:pPr>
            <w:r w:rsidRPr="007D4F36">
              <w:rPr>
                <w:sz w:val="20"/>
                <w:szCs w:val="20"/>
              </w:rPr>
              <w:t xml:space="preserve">     2 WEEKS</w:t>
            </w:r>
          </w:p>
          <w:p w14:paraId="22ABF9FB" w14:textId="0F227ECA" w:rsidR="00216A79" w:rsidRPr="007D4F36" w:rsidRDefault="00216A79" w:rsidP="006E4B13">
            <w:pPr>
              <w:pStyle w:val="ListParagraph"/>
              <w:rPr>
                <w:sz w:val="20"/>
                <w:szCs w:val="20"/>
              </w:rPr>
            </w:pPr>
            <w:r w:rsidRPr="007D4F36">
              <w:rPr>
                <w:sz w:val="20"/>
                <w:szCs w:val="20"/>
              </w:rPr>
              <w:t xml:space="preserve">     Service Line Sector</w:t>
            </w:r>
          </w:p>
          <w:p w14:paraId="49FDB728" w14:textId="4D518399" w:rsidR="004D3011" w:rsidRPr="007D4F36" w:rsidRDefault="006E4B13" w:rsidP="007D4F36">
            <w:pPr>
              <w:pStyle w:val="ListParagraph"/>
              <w:rPr>
                <w:sz w:val="20"/>
                <w:szCs w:val="20"/>
              </w:rPr>
            </w:pPr>
            <w:r w:rsidRPr="007D4F36">
              <w:rPr>
                <w:sz w:val="20"/>
                <w:szCs w:val="20"/>
              </w:rPr>
              <w:t xml:space="preserve">     </w:t>
            </w:r>
            <w:r w:rsidR="00036450" w:rsidRPr="007D4F36">
              <w:rPr>
                <w:sz w:val="20"/>
                <w:szCs w:val="20"/>
              </w:rPr>
              <w:t xml:space="preserve"> </w:t>
            </w:r>
          </w:p>
          <w:p w14:paraId="25686881" w14:textId="1B0228D4" w:rsidR="00036450" w:rsidRPr="00E33E5C" w:rsidRDefault="00E33E5C" w:rsidP="00036450">
            <w:pPr>
              <w:pStyle w:val="Heading2"/>
              <w:rPr>
                <w:sz w:val="28"/>
                <w:szCs w:val="28"/>
              </w:rPr>
            </w:pPr>
            <w:r w:rsidRPr="00E33E5C">
              <w:rPr>
                <w:sz w:val="28"/>
                <w:szCs w:val="28"/>
              </w:rPr>
              <w:t>Technical skills</w:t>
            </w:r>
          </w:p>
          <w:p w14:paraId="59B57B5D" w14:textId="77777777" w:rsidR="00363696" w:rsidRPr="007D4F36" w:rsidRDefault="00363696" w:rsidP="00363696">
            <w:pPr>
              <w:pStyle w:val="ListParagraph"/>
              <w:numPr>
                <w:ilvl w:val="0"/>
                <w:numId w:val="2"/>
              </w:numPr>
              <w:rPr>
                <w:sz w:val="20"/>
                <w:szCs w:val="20"/>
              </w:rPr>
            </w:pPr>
            <w:proofErr w:type="spellStart"/>
            <w:r w:rsidRPr="007D4F36">
              <w:rPr>
                <w:sz w:val="20"/>
                <w:szCs w:val="20"/>
              </w:rPr>
              <w:t>Autocad</w:t>
            </w:r>
            <w:proofErr w:type="spellEnd"/>
            <w:r w:rsidRPr="007D4F36">
              <w:rPr>
                <w:sz w:val="20"/>
                <w:szCs w:val="20"/>
              </w:rPr>
              <w:t xml:space="preserve"> </w:t>
            </w:r>
          </w:p>
          <w:p w14:paraId="1E727EC1" w14:textId="77777777" w:rsidR="00363696" w:rsidRPr="007D4F36" w:rsidRDefault="00363696" w:rsidP="00363696">
            <w:pPr>
              <w:pStyle w:val="ListParagraph"/>
              <w:numPr>
                <w:ilvl w:val="0"/>
                <w:numId w:val="2"/>
              </w:numPr>
              <w:rPr>
                <w:sz w:val="20"/>
                <w:szCs w:val="20"/>
              </w:rPr>
            </w:pPr>
            <w:proofErr w:type="spellStart"/>
            <w:r w:rsidRPr="007D4F36">
              <w:rPr>
                <w:sz w:val="20"/>
                <w:szCs w:val="20"/>
              </w:rPr>
              <w:t>Solidworks</w:t>
            </w:r>
            <w:proofErr w:type="spellEnd"/>
            <w:r w:rsidRPr="007D4F36">
              <w:rPr>
                <w:sz w:val="20"/>
                <w:szCs w:val="20"/>
              </w:rPr>
              <w:t>, Ansys</w:t>
            </w:r>
          </w:p>
          <w:p w14:paraId="317DD0B7" w14:textId="243CED3B" w:rsidR="00036450" w:rsidRPr="00363696" w:rsidRDefault="00363696" w:rsidP="00363696">
            <w:pPr>
              <w:pStyle w:val="ListParagraph"/>
              <w:numPr>
                <w:ilvl w:val="0"/>
                <w:numId w:val="2"/>
              </w:numPr>
            </w:pPr>
            <w:r w:rsidRPr="007D4F36">
              <w:rPr>
                <w:sz w:val="20"/>
                <w:szCs w:val="20"/>
              </w:rPr>
              <w:t>C and Python Basics</w:t>
            </w:r>
            <w:r>
              <w:t xml:space="preserve"> </w:t>
            </w:r>
          </w:p>
        </w:tc>
      </w:tr>
    </w:tbl>
    <w:p w14:paraId="5FB66DA2" w14:textId="77777777" w:rsidR="00000000" w:rsidRDefault="00000000" w:rsidP="000C45FF">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442D7" w14:textId="77777777" w:rsidR="005602C2" w:rsidRDefault="005602C2" w:rsidP="000C45FF">
      <w:r>
        <w:separator/>
      </w:r>
    </w:p>
  </w:endnote>
  <w:endnote w:type="continuationSeparator" w:id="0">
    <w:p w14:paraId="6C668AA4" w14:textId="77777777" w:rsidR="005602C2" w:rsidRDefault="005602C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AF75" w14:textId="77777777" w:rsidR="005602C2" w:rsidRDefault="005602C2" w:rsidP="000C45FF">
      <w:r>
        <w:separator/>
      </w:r>
    </w:p>
  </w:footnote>
  <w:footnote w:type="continuationSeparator" w:id="0">
    <w:p w14:paraId="270C6147" w14:textId="77777777" w:rsidR="005602C2" w:rsidRDefault="005602C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172EC" w14:textId="77777777" w:rsidR="000C45FF" w:rsidRDefault="000C45FF">
    <w:pPr>
      <w:pStyle w:val="Header"/>
    </w:pPr>
    <w:r>
      <w:rPr>
        <w:noProof/>
      </w:rPr>
      <w:drawing>
        <wp:anchor distT="0" distB="0" distL="114300" distR="114300" simplePos="0" relativeHeight="251658240" behindDoc="1" locked="0" layoutInCell="1" allowOverlap="1" wp14:anchorId="1251FAD5" wp14:editId="6E10768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24C"/>
    <w:multiLevelType w:val="hybridMultilevel"/>
    <w:tmpl w:val="A616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C32F20"/>
    <w:multiLevelType w:val="hybridMultilevel"/>
    <w:tmpl w:val="12D00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0F6273"/>
    <w:multiLevelType w:val="hybridMultilevel"/>
    <w:tmpl w:val="3BCC7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592278">
    <w:abstractNumId w:val="2"/>
  </w:num>
  <w:num w:numId="2" w16cid:durableId="1476753259">
    <w:abstractNumId w:val="0"/>
  </w:num>
  <w:num w:numId="3" w16cid:durableId="214319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B2"/>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16A79"/>
    <w:rsid w:val="002400EB"/>
    <w:rsid w:val="00256CF7"/>
    <w:rsid w:val="00281FD5"/>
    <w:rsid w:val="0030481B"/>
    <w:rsid w:val="003156FC"/>
    <w:rsid w:val="003254B5"/>
    <w:rsid w:val="00363696"/>
    <w:rsid w:val="0037121F"/>
    <w:rsid w:val="003910D8"/>
    <w:rsid w:val="003A6B7D"/>
    <w:rsid w:val="003B06CA"/>
    <w:rsid w:val="004071FC"/>
    <w:rsid w:val="00445947"/>
    <w:rsid w:val="004813B3"/>
    <w:rsid w:val="00496591"/>
    <w:rsid w:val="004C63E4"/>
    <w:rsid w:val="004D3011"/>
    <w:rsid w:val="00506375"/>
    <w:rsid w:val="005262AC"/>
    <w:rsid w:val="005602C2"/>
    <w:rsid w:val="005E39D5"/>
    <w:rsid w:val="00600670"/>
    <w:rsid w:val="0062123A"/>
    <w:rsid w:val="00646E75"/>
    <w:rsid w:val="006771D0"/>
    <w:rsid w:val="006E4B13"/>
    <w:rsid w:val="00715FCB"/>
    <w:rsid w:val="00743101"/>
    <w:rsid w:val="00764C9F"/>
    <w:rsid w:val="007673B2"/>
    <w:rsid w:val="00774EF3"/>
    <w:rsid w:val="007775E1"/>
    <w:rsid w:val="007867A0"/>
    <w:rsid w:val="007927F5"/>
    <w:rsid w:val="007D4F36"/>
    <w:rsid w:val="00802CA0"/>
    <w:rsid w:val="00817E81"/>
    <w:rsid w:val="00893454"/>
    <w:rsid w:val="009260CD"/>
    <w:rsid w:val="00940A66"/>
    <w:rsid w:val="00952C25"/>
    <w:rsid w:val="00A2118D"/>
    <w:rsid w:val="00AD0A50"/>
    <w:rsid w:val="00AD76E2"/>
    <w:rsid w:val="00B20152"/>
    <w:rsid w:val="00B359E4"/>
    <w:rsid w:val="00B57D98"/>
    <w:rsid w:val="00B70850"/>
    <w:rsid w:val="00C049B9"/>
    <w:rsid w:val="00C066B6"/>
    <w:rsid w:val="00C37BA1"/>
    <w:rsid w:val="00C4674C"/>
    <w:rsid w:val="00C506CF"/>
    <w:rsid w:val="00C72BED"/>
    <w:rsid w:val="00C9578B"/>
    <w:rsid w:val="00CB0055"/>
    <w:rsid w:val="00D2522B"/>
    <w:rsid w:val="00D422DE"/>
    <w:rsid w:val="00D5459D"/>
    <w:rsid w:val="00DA1F4D"/>
    <w:rsid w:val="00DD172A"/>
    <w:rsid w:val="00E25A26"/>
    <w:rsid w:val="00E33E5C"/>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B47A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767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aveedjaveed2003@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C0573FE4E45F69679AFEFD0C74306"/>
        <w:category>
          <w:name w:val="General"/>
          <w:gallery w:val="placeholder"/>
        </w:category>
        <w:types>
          <w:type w:val="bbPlcHdr"/>
        </w:types>
        <w:behaviors>
          <w:behavior w:val="content"/>
        </w:behaviors>
        <w:guid w:val="{47A4E313-E8A7-44CA-91EC-A406378ED3B5}"/>
      </w:docPartPr>
      <w:docPartBody>
        <w:p w:rsidR="00000000" w:rsidRDefault="00000000">
          <w:pPr>
            <w:pStyle w:val="081C0573FE4E45F69679AFEFD0C74306"/>
          </w:pPr>
          <w:r w:rsidRPr="00CB0055">
            <w:t>Contact</w:t>
          </w:r>
        </w:p>
      </w:docPartBody>
    </w:docPart>
    <w:docPart>
      <w:docPartPr>
        <w:name w:val="C03C1EC98A5A4F8B8C99375C12F124E5"/>
        <w:category>
          <w:name w:val="General"/>
          <w:gallery w:val="placeholder"/>
        </w:category>
        <w:types>
          <w:type w:val="bbPlcHdr"/>
        </w:types>
        <w:behaviors>
          <w:behavior w:val="content"/>
        </w:behaviors>
        <w:guid w:val="{D414A3AC-7E12-49FC-85DA-49E09571510C}"/>
      </w:docPartPr>
      <w:docPartBody>
        <w:p w:rsidR="00000000" w:rsidRDefault="00000000">
          <w:pPr>
            <w:pStyle w:val="C03C1EC98A5A4F8B8C99375C12F124E5"/>
          </w:pPr>
          <w:r w:rsidRPr="004D3011">
            <w:t>PHONE:</w:t>
          </w:r>
        </w:p>
      </w:docPartBody>
    </w:docPart>
    <w:docPart>
      <w:docPartPr>
        <w:name w:val="0BC44447B9D54D50ABE581416DE14C1C"/>
        <w:category>
          <w:name w:val="General"/>
          <w:gallery w:val="placeholder"/>
        </w:category>
        <w:types>
          <w:type w:val="bbPlcHdr"/>
        </w:types>
        <w:behaviors>
          <w:behavior w:val="content"/>
        </w:behaviors>
        <w:guid w:val="{636DAD6C-6C8F-4A28-92B1-BC6154475744}"/>
      </w:docPartPr>
      <w:docPartBody>
        <w:p w:rsidR="00000000" w:rsidRDefault="00000000">
          <w:pPr>
            <w:pStyle w:val="0BC44447B9D54D50ABE581416DE14C1C"/>
          </w:pPr>
          <w:r w:rsidRPr="00036450">
            <w:t>EDUCATION</w:t>
          </w:r>
        </w:p>
      </w:docPartBody>
    </w:docPart>
    <w:docPart>
      <w:docPartPr>
        <w:name w:val="4DD72E2004164B0EAE1C527D1181BF24"/>
        <w:category>
          <w:name w:val="General"/>
          <w:gallery w:val="placeholder"/>
        </w:category>
        <w:types>
          <w:type w:val="bbPlcHdr"/>
        </w:types>
        <w:behaviors>
          <w:behavior w:val="content"/>
        </w:behaviors>
        <w:guid w:val="{7DFADDBA-2A79-4EEB-A82B-F53C016C21A1}"/>
      </w:docPartPr>
      <w:docPartBody>
        <w:p w:rsidR="00000000" w:rsidRDefault="00075F96" w:rsidP="00075F96">
          <w:pPr>
            <w:pStyle w:val="4DD72E2004164B0EAE1C527D1181BF24"/>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96"/>
    <w:rsid w:val="00075F96"/>
    <w:rsid w:val="00E151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349C365394666B25CA8C925265E57">
    <w:name w:val="ADA349C365394666B25CA8C925265E57"/>
  </w:style>
  <w:style w:type="paragraph" w:customStyle="1" w:styleId="B95186C62B02429ABDD2C3753D103CBD">
    <w:name w:val="B95186C62B02429ABDD2C3753D103CBD"/>
  </w:style>
  <w:style w:type="paragraph" w:customStyle="1" w:styleId="0442592853CA4F09BB61E30455AF0957">
    <w:name w:val="0442592853CA4F09BB61E30455AF0957"/>
  </w:style>
  <w:style w:type="paragraph" w:customStyle="1" w:styleId="98E35A0627A843969C25936A0F806C09">
    <w:name w:val="98E35A0627A843969C25936A0F806C09"/>
  </w:style>
  <w:style w:type="paragraph" w:customStyle="1" w:styleId="081C0573FE4E45F69679AFEFD0C74306">
    <w:name w:val="081C0573FE4E45F69679AFEFD0C74306"/>
  </w:style>
  <w:style w:type="paragraph" w:customStyle="1" w:styleId="C03C1EC98A5A4F8B8C99375C12F124E5">
    <w:name w:val="C03C1EC98A5A4F8B8C99375C12F124E5"/>
  </w:style>
  <w:style w:type="paragraph" w:customStyle="1" w:styleId="CCF9C697348C48599A6FED1C114FB25A">
    <w:name w:val="CCF9C697348C48599A6FED1C114FB25A"/>
  </w:style>
  <w:style w:type="paragraph" w:customStyle="1" w:styleId="ADB91125AB59483C9C0EA628BC9AA154">
    <w:name w:val="ADB91125AB59483C9C0EA628BC9AA154"/>
  </w:style>
  <w:style w:type="paragraph" w:customStyle="1" w:styleId="E8D6B892D4E34D9BA2D73D7CAB670AEC">
    <w:name w:val="E8D6B892D4E34D9BA2D73D7CAB670AEC"/>
  </w:style>
  <w:style w:type="paragraph" w:customStyle="1" w:styleId="038BCC324CD045E086212B802BE22822">
    <w:name w:val="038BCC324CD045E086212B802BE22822"/>
  </w:style>
  <w:style w:type="character" w:styleId="Hyperlink">
    <w:name w:val="Hyperlink"/>
    <w:basedOn w:val="DefaultParagraphFont"/>
    <w:uiPriority w:val="99"/>
    <w:unhideWhenUsed/>
    <w:rPr>
      <w:color w:val="C45911" w:themeColor="accent2" w:themeShade="BF"/>
      <w:u w:val="single"/>
    </w:rPr>
  </w:style>
  <w:style w:type="paragraph" w:customStyle="1" w:styleId="89D834EAC3274F06BBB36782A39C2439">
    <w:name w:val="89D834EAC3274F06BBB36782A39C2439"/>
  </w:style>
  <w:style w:type="paragraph" w:customStyle="1" w:styleId="3A161B2D43DC4B1CA22A4EF33E684EED">
    <w:name w:val="3A161B2D43DC4B1CA22A4EF33E684EED"/>
  </w:style>
  <w:style w:type="paragraph" w:customStyle="1" w:styleId="380C311EEDB2464A954E3CFFCB46D5E3">
    <w:name w:val="380C311EEDB2464A954E3CFFCB46D5E3"/>
  </w:style>
  <w:style w:type="paragraph" w:customStyle="1" w:styleId="3A6DC40118F04F58B8C9665FF57155AE">
    <w:name w:val="3A6DC40118F04F58B8C9665FF57155AE"/>
  </w:style>
  <w:style w:type="paragraph" w:customStyle="1" w:styleId="F292EF907BE04572A1C4571D5FE94319">
    <w:name w:val="F292EF907BE04572A1C4571D5FE94319"/>
  </w:style>
  <w:style w:type="paragraph" w:customStyle="1" w:styleId="25E9D40407724C7390E41E8A1E84FF94">
    <w:name w:val="25E9D40407724C7390E41E8A1E84FF94"/>
  </w:style>
  <w:style w:type="paragraph" w:customStyle="1" w:styleId="0BC44447B9D54D50ABE581416DE14C1C">
    <w:name w:val="0BC44447B9D54D50ABE581416DE14C1C"/>
  </w:style>
  <w:style w:type="paragraph" w:customStyle="1" w:styleId="A1DAE38DE7A9409095D03F914A8970BC">
    <w:name w:val="A1DAE38DE7A9409095D03F914A8970BC"/>
  </w:style>
  <w:style w:type="paragraph" w:customStyle="1" w:styleId="7F047DFB30514B05B8189D83D3BB0CAF">
    <w:name w:val="7F047DFB30514B05B8189D83D3BB0CAF"/>
  </w:style>
  <w:style w:type="paragraph" w:customStyle="1" w:styleId="0F2B6596B0D94E849A67ABD148E607D1">
    <w:name w:val="0F2B6596B0D94E849A67ABD148E607D1"/>
  </w:style>
  <w:style w:type="paragraph" w:customStyle="1" w:styleId="1182726DAEB8404B8BEC34FF648F486C">
    <w:name w:val="1182726DAEB8404B8BEC34FF648F486C"/>
  </w:style>
  <w:style w:type="paragraph" w:customStyle="1" w:styleId="363BC7538051472181D24DC36AB446A5">
    <w:name w:val="363BC7538051472181D24DC36AB446A5"/>
  </w:style>
  <w:style w:type="paragraph" w:customStyle="1" w:styleId="749C957E6C01424584240E31511E92B0">
    <w:name w:val="749C957E6C01424584240E31511E92B0"/>
  </w:style>
  <w:style w:type="paragraph" w:customStyle="1" w:styleId="0AB0048BB0C34E94B2E4A6B04E66E30E">
    <w:name w:val="0AB0048BB0C34E94B2E4A6B04E66E30E"/>
  </w:style>
  <w:style w:type="paragraph" w:customStyle="1" w:styleId="1BF2FECF084F46A7AB9F150D3A1EB66C">
    <w:name w:val="1BF2FECF084F46A7AB9F150D3A1EB66C"/>
  </w:style>
  <w:style w:type="paragraph" w:customStyle="1" w:styleId="718AA5F41ED9472C8986B6319CF5D684">
    <w:name w:val="718AA5F41ED9472C8986B6319CF5D684"/>
  </w:style>
  <w:style w:type="paragraph" w:customStyle="1" w:styleId="E7544DF75F964691BDC51B84D1996C07">
    <w:name w:val="E7544DF75F964691BDC51B84D1996C07"/>
  </w:style>
  <w:style w:type="paragraph" w:customStyle="1" w:styleId="E59613E4BE714331BDFBD557446BCD9D">
    <w:name w:val="E59613E4BE714331BDFBD557446BCD9D"/>
  </w:style>
  <w:style w:type="paragraph" w:customStyle="1" w:styleId="7533163F17184685AD2E8D6ECE8C0028">
    <w:name w:val="7533163F17184685AD2E8D6ECE8C0028"/>
  </w:style>
  <w:style w:type="paragraph" w:customStyle="1" w:styleId="45DFAB089FA24D69A36930BF4D556957">
    <w:name w:val="45DFAB089FA24D69A36930BF4D556957"/>
  </w:style>
  <w:style w:type="paragraph" w:customStyle="1" w:styleId="45D08D6C2B65414487703BE986D3455C">
    <w:name w:val="45D08D6C2B65414487703BE986D3455C"/>
  </w:style>
  <w:style w:type="paragraph" w:customStyle="1" w:styleId="83CD249738CE4C4F866F8544668277B8">
    <w:name w:val="83CD249738CE4C4F866F8544668277B8"/>
  </w:style>
  <w:style w:type="paragraph" w:customStyle="1" w:styleId="5EC56FA1A22149A7A680D3B7140180DB">
    <w:name w:val="5EC56FA1A22149A7A680D3B7140180DB"/>
  </w:style>
  <w:style w:type="paragraph" w:customStyle="1" w:styleId="E66D2AA217C84CA181F3373422996929">
    <w:name w:val="E66D2AA217C84CA181F3373422996929"/>
  </w:style>
  <w:style w:type="paragraph" w:customStyle="1" w:styleId="89E5C2207CC7492B9729D7D47B323185">
    <w:name w:val="89E5C2207CC7492B9729D7D47B323185"/>
  </w:style>
  <w:style w:type="paragraph" w:customStyle="1" w:styleId="860C55FECC6A46DCB24CEB963E0EB177">
    <w:name w:val="860C55FECC6A46DCB24CEB963E0EB177"/>
  </w:style>
  <w:style w:type="paragraph" w:customStyle="1" w:styleId="92356267C5E2428085A6572AFAF4670A">
    <w:name w:val="92356267C5E2428085A6572AFAF4670A"/>
  </w:style>
  <w:style w:type="paragraph" w:customStyle="1" w:styleId="4810629FC71949B6A4C8D735CF183FA7">
    <w:name w:val="4810629FC71949B6A4C8D735CF183FA7"/>
  </w:style>
  <w:style w:type="paragraph" w:customStyle="1" w:styleId="AA2E8F3F66DB4A39B280F43759F76057">
    <w:name w:val="AA2E8F3F66DB4A39B280F43759F76057"/>
  </w:style>
  <w:style w:type="paragraph" w:customStyle="1" w:styleId="31D211A6F91E47CEB1B1D921D0930299">
    <w:name w:val="31D211A6F91E47CEB1B1D921D093029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bidi="ar-SA"/>
      <w14:ligatures w14:val="none"/>
    </w:rPr>
  </w:style>
  <w:style w:type="paragraph" w:customStyle="1" w:styleId="86BD1EA4551B4D50B58BD43340F86800">
    <w:name w:val="86BD1EA4551B4D50B58BD43340F86800"/>
  </w:style>
  <w:style w:type="paragraph" w:customStyle="1" w:styleId="BE5AC7645B2748989E3E30B2C3C61FEB">
    <w:name w:val="BE5AC7645B2748989E3E30B2C3C61FEB"/>
    <w:rsid w:val="00075F96"/>
  </w:style>
  <w:style w:type="paragraph" w:customStyle="1" w:styleId="4DD72E2004164B0EAE1C527D1181BF24">
    <w:name w:val="4DD72E2004164B0EAE1C527D1181BF24"/>
    <w:rsid w:val="00075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FFF87-64E1-428A-8CAC-ACF3ACD7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resume.dotx</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2023-10-26T05:44:00Z</dcterms:created>
  <dcterms:modified xsi:type="dcterms:W3CDTF">2023-10-26T07:41:00Z</dcterms:modified>
</cp:coreProperties>
</file>